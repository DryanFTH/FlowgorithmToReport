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9A3A3" w14:textId="0C6CD84B" w:rsidR="00F720BC" w:rsidRDefault="00B0774A" w:rsidP="00B0774A">
      <w:pPr>
        <w:tabs>
          <w:tab w:val="left" w:pos="709"/>
          <w:tab w:val="left" w:pos="851"/>
        </w:tabs>
      </w:pPr>
      <w:r>
        <w:t>Nama</w:t>
      </w:r>
      <w:r>
        <w:tab/>
        <w:t>:</w:t>
      </w:r>
      <w:r>
        <w:tab/>
      </w:r>
      <w:r w:rsidR="00B46048">
        <w:t>{name}</w:t>
      </w:r>
    </w:p>
    <w:p w14:paraId="3C77773C" w14:textId="49B87116" w:rsidR="00B0774A" w:rsidRDefault="00B0774A" w:rsidP="00B0774A">
      <w:pPr>
        <w:tabs>
          <w:tab w:val="left" w:pos="709"/>
          <w:tab w:val="left" w:pos="851"/>
        </w:tabs>
      </w:pPr>
      <w:proofErr w:type="spellStart"/>
      <w:r>
        <w:t>Nim</w:t>
      </w:r>
      <w:proofErr w:type="spellEnd"/>
      <w:r>
        <w:tab/>
        <w:t>:</w:t>
      </w:r>
      <w:r>
        <w:tab/>
      </w:r>
      <w:r w:rsidR="00B46048">
        <w:t>{</w:t>
      </w:r>
      <w:proofErr w:type="spellStart"/>
      <w:r w:rsidR="00B46048">
        <w:t>nim</w:t>
      </w:r>
      <w:proofErr w:type="spellEnd"/>
      <w:r w:rsidR="00B46048">
        <w:t>}</w:t>
      </w:r>
    </w:p>
    <w:p w14:paraId="4E261C87" w14:textId="706671B2" w:rsidR="00B0774A" w:rsidRDefault="00B0774A" w:rsidP="00B0774A">
      <w:pPr>
        <w:tabs>
          <w:tab w:val="left" w:pos="709"/>
          <w:tab w:val="left" w:pos="851"/>
        </w:tabs>
      </w:pPr>
      <w:r>
        <w:t>Kelas</w:t>
      </w:r>
      <w:r>
        <w:tab/>
        <w:t>:</w:t>
      </w:r>
      <w:r>
        <w:tab/>
      </w:r>
      <w:r w:rsidR="00B46048">
        <w:t>{class</w:t>
      </w:r>
      <w:bookmarkStart w:id="0" w:name="_GoBack"/>
      <w:bookmarkEnd w:id="0"/>
      <w:r w:rsidR="00B46048">
        <w:t>}</w:t>
      </w:r>
    </w:p>
    <w:p w14:paraId="272137D1" w14:textId="77777777" w:rsidR="004E72E7" w:rsidRDefault="004E72E7" w:rsidP="004E72E7">
      <w:pPr>
        <w:tabs>
          <w:tab w:val="left" w:pos="709"/>
          <w:tab w:val="left" w:pos="851"/>
        </w:tabs>
      </w:pPr>
    </w:p>
    <w:p w14:paraId="40671F6C" w14:textId="6EE38412" w:rsidR="004E72E7" w:rsidRDefault="00B46048" w:rsidP="004E7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{title}</w:t>
      </w:r>
    </w:p>
    <w:p w14:paraId="4F2D4B8C" w14:textId="1CB5518A" w:rsidR="004E72E7" w:rsidRDefault="004E72E7" w:rsidP="004E72E7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proofErr w:type="spellStart"/>
      <w:r w:rsidRPr="004E72E7">
        <w:rPr>
          <w:b/>
          <w:bCs/>
        </w:rPr>
        <w:t>Notasi</w:t>
      </w:r>
      <w:proofErr w:type="spellEnd"/>
      <w:r w:rsidRPr="004E72E7">
        <w:rPr>
          <w:b/>
          <w:bCs/>
        </w:rPr>
        <w:t xml:space="preserve"> </w:t>
      </w:r>
      <w:proofErr w:type="spellStart"/>
      <w:r w:rsidRPr="004E72E7">
        <w:rPr>
          <w:b/>
          <w:bCs/>
        </w:rPr>
        <w:t>Deskripsi</w:t>
      </w:r>
      <w:proofErr w:type="spellEnd"/>
    </w:p>
    <w:p w14:paraId="7305E083" w14:textId="2340249E" w:rsidR="00B46048" w:rsidRPr="00B46048" w:rsidRDefault="00B46048" w:rsidP="00B46048">
      <w:pPr>
        <w:pStyle w:val="ListParagraph"/>
        <w:ind w:left="284"/>
      </w:pPr>
      <w:r w:rsidRPr="00B46048">
        <w:t>{</w:t>
      </w:r>
      <w:proofErr w:type="spellStart"/>
      <w:r>
        <w:t>notasi_deskripsi</w:t>
      </w:r>
      <w:proofErr w:type="spellEnd"/>
      <w:r w:rsidRPr="00B46048">
        <w:t>}</w:t>
      </w:r>
    </w:p>
    <w:p w14:paraId="06CE1B89" w14:textId="77777777" w:rsidR="004E72E7" w:rsidRDefault="004E72E7" w:rsidP="004E72E7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proofErr w:type="spellStart"/>
      <w:r w:rsidRPr="004E72E7">
        <w:rPr>
          <w:b/>
          <w:bCs/>
        </w:rPr>
        <w:t>Notasi</w:t>
      </w:r>
      <w:proofErr w:type="spellEnd"/>
      <w:r w:rsidRPr="004E72E7">
        <w:rPr>
          <w:b/>
          <w:bCs/>
        </w:rPr>
        <w:t xml:space="preserve"> Flowchart</w:t>
      </w:r>
    </w:p>
    <w:p w14:paraId="2C0309DF" w14:textId="77777777" w:rsidR="004E72E7" w:rsidRPr="004E72E7" w:rsidRDefault="004E72E7" w:rsidP="004E72E7">
      <w:pPr>
        <w:pStyle w:val="ListParagraph"/>
        <w:ind w:left="284"/>
      </w:pPr>
      <w:r w:rsidRPr="004E72E7">
        <w:t>GAMBAR</w:t>
      </w:r>
    </w:p>
    <w:p w14:paraId="0B9E8535" w14:textId="77777777" w:rsidR="004E72E7" w:rsidRDefault="004E72E7" w:rsidP="004E72E7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4E72E7">
        <w:rPr>
          <w:b/>
          <w:bCs/>
        </w:rPr>
        <w:t>Source Code</w:t>
      </w:r>
    </w:p>
    <w:p w14:paraId="5B6909E2" w14:textId="77777777" w:rsidR="004E72E7" w:rsidRPr="004E72E7" w:rsidRDefault="004E72E7" w:rsidP="004E72E7">
      <w:pPr>
        <w:pStyle w:val="ListParagraph"/>
        <w:ind w:left="284"/>
      </w:pPr>
      <w:r w:rsidRPr="004E72E7">
        <w:t>GAMBAR</w:t>
      </w:r>
    </w:p>
    <w:sectPr w:rsidR="004E72E7" w:rsidRPr="004E7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F3AF3"/>
    <w:multiLevelType w:val="hybridMultilevel"/>
    <w:tmpl w:val="70D2AC28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AE60481"/>
    <w:multiLevelType w:val="hybridMultilevel"/>
    <w:tmpl w:val="FF2261C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B0B57"/>
    <w:multiLevelType w:val="hybridMultilevel"/>
    <w:tmpl w:val="853A642E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48"/>
    <w:rsid w:val="004E72E7"/>
    <w:rsid w:val="00740C6E"/>
    <w:rsid w:val="00B0774A"/>
    <w:rsid w:val="00B46048"/>
    <w:rsid w:val="00F7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D049"/>
  <w15:chartTrackingRefBased/>
  <w15:docId w15:val="{CFB1B887-B5AB-459E-BB10-3B8CAE7A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C6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Book%20Hype\Documents\Custom%20Office%20Templates\Template%20Tugas%20Kulia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F94E1-2C0A-4362-A1BB-D41DE446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Tugas Kuliah.dotx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</dc:creator>
  <cp:keywords/>
  <dc:description/>
  <cp:lastModifiedBy>Ryan Fatur</cp:lastModifiedBy>
  <cp:revision>1</cp:revision>
  <dcterms:created xsi:type="dcterms:W3CDTF">2024-12-02T06:40:00Z</dcterms:created>
  <dcterms:modified xsi:type="dcterms:W3CDTF">2024-12-02T06:48:00Z</dcterms:modified>
</cp:coreProperties>
</file>